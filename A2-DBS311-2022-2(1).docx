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19FA8" w14:textId="77D5669E" w:rsidR="00B968C9" w:rsidRDefault="00751ED5" w:rsidP="004466A1">
      <w:pPr>
        <w:rPr>
          <w:lang w:val="en-CA"/>
        </w:rPr>
      </w:pPr>
      <w:r>
        <w:rPr>
          <w:lang w:val="en-CA"/>
        </w:rPr>
        <w:t>A2-DBS311-2022-2</w:t>
      </w:r>
      <w:r w:rsidR="00875C65">
        <w:rPr>
          <w:lang w:val="en-CA"/>
        </w:rPr>
        <w:t xml:space="preserve"> Modified July 8</w:t>
      </w:r>
    </w:p>
    <w:p w14:paraId="4054C20E" w14:textId="529DC3D0" w:rsidR="000C502C" w:rsidRDefault="000C502C" w:rsidP="004466A1">
      <w:pPr>
        <w:rPr>
          <w:lang w:val="en-CA"/>
        </w:rPr>
      </w:pPr>
    </w:p>
    <w:p w14:paraId="096DEACB" w14:textId="61C5E46E" w:rsidR="0000693F" w:rsidRDefault="0000693F" w:rsidP="004466A1">
      <w:pPr>
        <w:rPr>
          <w:lang w:val="en-CA"/>
        </w:rPr>
      </w:pPr>
      <w:r>
        <w:rPr>
          <w:lang w:val="en-CA"/>
        </w:rPr>
        <w:t>/* You are going to answer these questions and produce</w:t>
      </w:r>
    </w:p>
    <w:p w14:paraId="7FD93CC1" w14:textId="34660377" w:rsidR="0000693F" w:rsidRDefault="0000693F" w:rsidP="004466A1">
      <w:pPr>
        <w:rPr>
          <w:lang w:val="en-CA"/>
        </w:rPr>
      </w:pPr>
      <w:r>
        <w:rPr>
          <w:lang w:val="en-CA"/>
        </w:rPr>
        <w:t>1) a script file that will run the questions . See Question 5 for additional information</w:t>
      </w:r>
    </w:p>
    <w:p w14:paraId="489FB609" w14:textId="1F48918F" w:rsidR="0000693F" w:rsidRDefault="0000693F" w:rsidP="004466A1">
      <w:pPr>
        <w:rPr>
          <w:lang w:val="en-CA"/>
        </w:rPr>
      </w:pPr>
      <w:r>
        <w:rPr>
          <w:lang w:val="en-CA"/>
        </w:rPr>
        <w:t>2) produce a video of you running the script file.</w:t>
      </w:r>
    </w:p>
    <w:p w14:paraId="3E04D8B1" w14:textId="7BD2B952" w:rsidR="0000693F" w:rsidRDefault="0000693F" w:rsidP="004466A1">
      <w:pPr>
        <w:rPr>
          <w:lang w:val="en-CA"/>
        </w:rPr>
      </w:pPr>
      <w:r>
        <w:rPr>
          <w:lang w:val="en-CA"/>
        </w:rPr>
        <w:tab/>
        <w:t xml:space="preserve">The video will have the members </w:t>
      </w:r>
      <w:r w:rsidR="00FA3698">
        <w:rPr>
          <w:lang w:val="en-CA"/>
        </w:rPr>
        <w:t xml:space="preserve">full name and student id </w:t>
      </w:r>
      <w:r>
        <w:rPr>
          <w:lang w:val="en-CA"/>
        </w:rPr>
        <w:t>at the end</w:t>
      </w:r>
      <w:r w:rsidR="00FA3698">
        <w:rPr>
          <w:lang w:val="en-CA"/>
        </w:rPr>
        <w:t xml:space="preserve"> that are in your group</w:t>
      </w:r>
    </w:p>
    <w:p w14:paraId="6BBE4A6E" w14:textId="5E1C6B6F" w:rsidR="0000693F" w:rsidRDefault="0000693F" w:rsidP="004466A1">
      <w:pPr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  <w:t>- any missing names or missing pieces like last name will get zero</w:t>
      </w:r>
    </w:p>
    <w:p w14:paraId="035269DA" w14:textId="030B356D" w:rsidR="00FA3698" w:rsidRDefault="00FA3698" w:rsidP="004466A1">
      <w:pPr>
        <w:rPr>
          <w:lang w:val="en-CA"/>
        </w:rPr>
      </w:pPr>
      <w:r>
        <w:rPr>
          <w:lang w:val="en-CA"/>
        </w:rPr>
        <w:t>*/</w:t>
      </w:r>
    </w:p>
    <w:p w14:paraId="7AEF26F1" w14:textId="4A7698DE" w:rsidR="00733BF0" w:rsidRDefault="00733BF0" w:rsidP="004466A1">
      <w:pPr>
        <w:rPr>
          <w:lang w:val="en-CA"/>
        </w:rPr>
      </w:pPr>
      <w:r>
        <w:rPr>
          <w:lang w:val="en-CA"/>
        </w:rPr>
        <w:t>/* Question 1</w:t>
      </w:r>
      <w:r w:rsidR="00D42245">
        <w:rPr>
          <w:lang w:val="en-CA"/>
        </w:rPr>
        <w:t xml:space="preserve"> (5marks)</w:t>
      </w:r>
    </w:p>
    <w:p w14:paraId="6173DE50" w14:textId="1ED00641" w:rsidR="000C502C" w:rsidRDefault="000C502C" w:rsidP="004466A1">
      <w:pPr>
        <w:rPr>
          <w:lang w:val="en-CA"/>
        </w:rPr>
      </w:pPr>
      <w:r>
        <w:rPr>
          <w:lang w:val="en-CA"/>
        </w:rPr>
        <w:t>Create a table called stud</w:t>
      </w:r>
      <w:r w:rsidR="00751ED5">
        <w:rPr>
          <w:lang w:val="en-CA"/>
        </w:rPr>
        <w:t>ent</w:t>
      </w:r>
      <w:r>
        <w:rPr>
          <w:lang w:val="en-CA"/>
        </w:rPr>
        <w:t>XX where XX is the last 2 digits of the oracle login id</w:t>
      </w:r>
    </w:p>
    <w:p w14:paraId="64A1BD4E" w14:textId="65687FA3" w:rsidR="000C502C" w:rsidRDefault="000C502C" w:rsidP="004466A1">
      <w:pPr>
        <w:rPr>
          <w:lang w:val="en-CA"/>
        </w:rPr>
      </w:pPr>
      <w:r>
        <w:rPr>
          <w:lang w:val="en-CA"/>
        </w:rPr>
        <w:t xml:space="preserve">The table has </w:t>
      </w:r>
      <w:r w:rsidR="005329DD">
        <w:rPr>
          <w:lang w:val="en-CA"/>
        </w:rPr>
        <w:t xml:space="preserve">the following attributes </w:t>
      </w:r>
      <w:r>
        <w:rPr>
          <w:lang w:val="en-CA"/>
        </w:rPr>
        <w:t>SID, MARKS, GRADE</w:t>
      </w:r>
    </w:p>
    <w:p w14:paraId="07291517" w14:textId="77777777" w:rsidR="000C502C" w:rsidRDefault="000C502C" w:rsidP="004466A1">
      <w:pPr>
        <w:rPr>
          <w:lang w:val="en-CA"/>
        </w:rPr>
      </w:pPr>
      <w:r>
        <w:rPr>
          <w:lang w:val="en-CA"/>
        </w:rPr>
        <w:t>The criteria for GRADE is the following</w:t>
      </w:r>
    </w:p>
    <w:p w14:paraId="38907DA5" w14:textId="47E15DC0" w:rsidR="000C502C" w:rsidRDefault="000C502C" w:rsidP="004466A1">
      <w:pPr>
        <w:rPr>
          <w:lang w:val="en-CA"/>
        </w:rPr>
      </w:pPr>
      <w:r>
        <w:rPr>
          <w:lang w:val="en-CA"/>
        </w:rPr>
        <w:t xml:space="preserve">80 </w:t>
      </w:r>
      <w:r w:rsidR="00751ED5">
        <w:rPr>
          <w:lang w:val="en-CA"/>
        </w:rPr>
        <w:t>and above</w:t>
      </w:r>
      <w:r>
        <w:rPr>
          <w:lang w:val="en-CA"/>
        </w:rPr>
        <w:t xml:space="preserve"> A</w:t>
      </w:r>
    </w:p>
    <w:p w14:paraId="1186DA25" w14:textId="34650292" w:rsidR="000C502C" w:rsidRDefault="000C502C" w:rsidP="004466A1">
      <w:pPr>
        <w:rPr>
          <w:lang w:val="en-CA"/>
        </w:rPr>
      </w:pPr>
      <w:r>
        <w:rPr>
          <w:lang w:val="en-CA"/>
        </w:rPr>
        <w:t>7</w:t>
      </w:r>
      <w:r w:rsidR="00751ED5">
        <w:rPr>
          <w:lang w:val="en-CA"/>
        </w:rPr>
        <w:t>5</w:t>
      </w:r>
      <w:r>
        <w:rPr>
          <w:lang w:val="en-CA"/>
        </w:rPr>
        <w:t xml:space="preserve"> to 79 B</w:t>
      </w:r>
      <w:r w:rsidR="00751ED5">
        <w:rPr>
          <w:lang w:val="en-CA"/>
        </w:rPr>
        <w:t>+</w:t>
      </w:r>
    </w:p>
    <w:p w14:paraId="22205A0E" w14:textId="03361716" w:rsidR="00751ED5" w:rsidRDefault="00751ED5" w:rsidP="004466A1">
      <w:pPr>
        <w:rPr>
          <w:lang w:val="en-CA"/>
        </w:rPr>
      </w:pPr>
      <w:r>
        <w:rPr>
          <w:lang w:val="en-CA"/>
        </w:rPr>
        <w:t>70 to 74 B</w:t>
      </w:r>
    </w:p>
    <w:p w14:paraId="1A491EC3" w14:textId="4FD62B0E" w:rsidR="000C502C" w:rsidRDefault="000C502C" w:rsidP="004466A1">
      <w:pPr>
        <w:rPr>
          <w:lang w:val="en-CA"/>
        </w:rPr>
      </w:pPr>
      <w:r>
        <w:rPr>
          <w:lang w:val="en-CA"/>
        </w:rPr>
        <w:t>60 to 69 C</w:t>
      </w:r>
    </w:p>
    <w:p w14:paraId="5ACE9A06" w14:textId="276EB173" w:rsidR="000C502C" w:rsidRDefault="000C502C" w:rsidP="004466A1">
      <w:pPr>
        <w:rPr>
          <w:lang w:val="en-CA"/>
        </w:rPr>
      </w:pPr>
      <w:r>
        <w:rPr>
          <w:lang w:val="en-CA"/>
        </w:rPr>
        <w:t>50 to 59 D</w:t>
      </w:r>
    </w:p>
    <w:p w14:paraId="5C9A44F1" w14:textId="4E1ACA47" w:rsidR="000C502C" w:rsidRDefault="000C502C" w:rsidP="004466A1">
      <w:pPr>
        <w:rPr>
          <w:lang w:val="en-CA"/>
        </w:rPr>
      </w:pPr>
      <w:r>
        <w:rPr>
          <w:lang w:val="en-CA"/>
        </w:rPr>
        <w:t>Anything else is an F</w:t>
      </w:r>
    </w:p>
    <w:p w14:paraId="74CEE519" w14:textId="4037F215" w:rsidR="000C502C" w:rsidRDefault="000C502C" w:rsidP="004466A1">
      <w:pPr>
        <w:rPr>
          <w:lang w:val="en-CA"/>
        </w:rPr>
      </w:pPr>
    </w:p>
    <w:p w14:paraId="3D4EEF2A" w14:textId="3345A34A" w:rsidR="000C502C" w:rsidRDefault="000C502C" w:rsidP="004466A1">
      <w:pPr>
        <w:rPr>
          <w:lang w:val="en-CA"/>
        </w:rPr>
      </w:pPr>
      <w:r>
        <w:rPr>
          <w:lang w:val="en-CA"/>
        </w:rPr>
        <w:t>Here are</w:t>
      </w:r>
      <w:r w:rsidR="00FA3698">
        <w:rPr>
          <w:lang w:val="en-CA"/>
        </w:rPr>
        <w:t>10</w:t>
      </w:r>
      <w:r>
        <w:rPr>
          <w:lang w:val="en-CA"/>
        </w:rPr>
        <w:t xml:space="preserve"> inserts for you</w:t>
      </w:r>
    </w:p>
    <w:p w14:paraId="09D0301E" w14:textId="4777E24B" w:rsidR="00733BF0" w:rsidRDefault="00733BF0" w:rsidP="004466A1">
      <w:pPr>
        <w:rPr>
          <w:lang w:val="en-CA"/>
        </w:rPr>
      </w:pPr>
      <w:r>
        <w:rPr>
          <w:lang w:val="en-CA"/>
        </w:rPr>
        <w:t>insert into stud</w:t>
      </w:r>
      <w:r w:rsidR="00751ED5">
        <w:rPr>
          <w:lang w:val="en-CA"/>
        </w:rPr>
        <w:t>ent</w:t>
      </w:r>
      <w:r>
        <w:rPr>
          <w:lang w:val="en-CA"/>
        </w:rPr>
        <w:t>XX ( sid, marks) values (1,80)</w:t>
      </w:r>
    </w:p>
    <w:p w14:paraId="11DA310E" w14:textId="2F19B245" w:rsidR="00733BF0" w:rsidRDefault="00733BF0" w:rsidP="004466A1">
      <w:pPr>
        <w:rPr>
          <w:lang w:val="en-CA"/>
        </w:rPr>
      </w:pPr>
      <w:r>
        <w:rPr>
          <w:lang w:val="en-CA"/>
        </w:rPr>
        <w:t>insert into stud</w:t>
      </w:r>
      <w:r w:rsidR="00751ED5">
        <w:rPr>
          <w:lang w:val="en-CA"/>
        </w:rPr>
        <w:t>ent</w:t>
      </w:r>
      <w:r>
        <w:rPr>
          <w:lang w:val="en-CA"/>
        </w:rPr>
        <w:t>XX ( sid, marks) values (2,90)</w:t>
      </w:r>
    </w:p>
    <w:p w14:paraId="06792648" w14:textId="46F73199" w:rsidR="00733BF0" w:rsidRDefault="00733BF0" w:rsidP="004466A1">
      <w:pPr>
        <w:rPr>
          <w:lang w:val="en-CA"/>
        </w:rPr>
      </w:pPr>
      <w:r>
        <w:rPr>
          <w:lang w:val="en-CA"/>
        </w:rPr>
        <w:t>insert into stud</w:t>
      </w:r>
      <w:r w:rsidR="00751ED5">
        <w:rPr>
          <w:lang w:val="en-CA"/>
        </w:rPr>
        <w:t>ent</w:t>
      </w:r>
      <w:r>
        <w:rPr>
          <w:lang w:val="en-CA"/>
        </w:rPr>
        <w:t>XX ( sid, marks) values (3,70)</w:t>
      </w:r>
    </w:p>
    <w:p w14:paraId="267CA2B8" w14:textId="5A7F7B85" w:rsidR="00733BF0" w:rsidRDefault="00733BF0" w:rsidP="004466A1">
      <w:pPr>
        <w:rPr>
          <w:lang w:val="en-CA"/>
        </w:rPr>
      </w:pPr>
      <w:r>
        <w:rPr>
          <w:lang w:val="en-CA"/>
        </w:rPr>
        <w:t>insert into stud</w:t>
      </w:r>
      <w:r w:rsidR="00751ED5">
        <w:rPr>
          <w:lang w:val="en-CA"/>
        </w:rPr>
        <w:t>ent</w:t>
      </w:r>
      <w:r>
        <w:rPr>
          <w:lang w:val="en-CA"/>
        </w:rPr>
        <w:t>XX ( sid, marks) values (4,67)</w:t>
      </w:r>
    </w:p>
    <w:p w14:paraId="08173282" w14:textId="689A0F75" w:rsidR="00733BF0" w:rsidRDefault="00733BF0" w:rsidP="004466A1">
      <w:pPr>
        <w:rPr>
          <w:lang w:val="en-CA"/>
        </w:rPr>
      </w:pPr>
      <w:r>
        <w:rPr>
          <w:lang w:val="en-CA"/>
        </w:rPr>
        <w:t>insert into stud</w:t>
      </w:r>
      <w:r w:rsidR="00751ED5">
        <w:rPr>
          <w:lang w:val="en-CA"/>
        </w:rPr>
        <w:t>ent</w:t>
      </w:r>
      <w:r>
        <w:rPr>
          <w:lang w:val="en-CA"/>
        </w:rPr>
        <w:t>XX ( sid, marks) values (5, 79)</w:t>
      </w:r>
    </w:p>
    <w:p w14:paraId="70F27056" w14:textId="2B0CB2C3" w:rsidR="000C502C" w:rsidRDefault="00733BF0" w:rsidP="00733BF0">
      <w:pPr>
        <w:rPr>
          <w:lang w:val="en-CA"/>
        </w:rPr>
      </w:pPr>
      <w:r>
        <w:rPr>
          <w:lang w:val="en-CA"/>
        </w:rPr>
        <w:t>insert into stud</w:t>
      </w:r>
      <w:r w:rsidR="00751ED5">
        <w:rPr>
          <w:lang w:val="en-CA"/>
        </w:rPr>
        <w:t>ent</w:t>
      </w:r>
      <w:r>
        <w:rPr>
          <w:lang w:val="en-CA"/>
        </w:rPr>
        <w:t>XX ( sid, marks) values (6,21)</w:t>
      </w:r>
    </w:p>
    <w:p w14:paraId="6D8EDE2B" w14:textId="6BAE6DAC" w:rsidR="00FA3698" w:rsidRDefault="00FA3698" w:rsidP="00FA3698">
      <w:pPr>
        <w:rPr>
          <w:lang w:val="en-CA"/>
        </w:rPr>
      </w:pPr>
      <w:r>
        <w:rPr>
          <w:lang w:val="en-CA"/>
        </w:rPr>
        <w:t>insert into studentXX ( sid, marks) values (7, 75)</w:t>
      </w:r>
    </w:p>
    <w:p w14:paraId="1CEDF80E" w14:textId="36085098" w:rsidR="00FA3698" w:rsidRDefault="00FA3698" w:rsidP="00FA3698">
      <w:pPr>
        <w:rPr>
          <w:lang w:val="en-CA"/>
        </w:rPr>
      </w:pPr>
      <w:r>
        <w:rPr>
          <w:lang w:val="en-CA"/>
        </w:rPr>
        <w:t>insert into studentXX ( sid, marks) values (8,35)</w:t>
      </w:r>
    </w:p>
    <w:p w14:paraId="3654DB1C" w14:textId="40529926" w:rsidR="00FA3698" w:rsidRDefault="00FA3698" w:rsidP="00FA3698">
      <w:pPr>
        <w:rPr>
          <w:lang w:val="en-CA"/>
        </w:rPr>
      </w:pPr>
      <w:r>
        <w:rPr>
          <w:lang w:val="en-CA"/>
        </w:rPr>
        <w:t>insert into studentXX ( sid, marks) values (9, 59)</w:t>
      </w:r>
    </w:p>
    <w:p w14:paraId="70667EFC" w14:textId="74F57E0F" w:rsidR="00FA3698" w:rsidRDefault="00FA3698" w:rsidP="00FA3698">
      <w:pPr>
        <w:rPr>
          <w:lang w:val="en-CA"/>
        </w:rPr>
      </w:pPr>
      <w:r>
        <w:rPr>
          <w:lang w:val="en-CA"/>
        </w:rPr>
        <w:t xml:space="preserve">insert into studentXX ( </w:t>
      </w:r>
      <w:proofErr w:type="spellStart"/>
      <w:r>
        <w:rPr>
          <w:lang w:val="en-CA"/>
        </w:rPr>
        <w:t>sid</w:t>
      </w:r>
      <w:proofErr w:type="spellEnd"/>
      <w:r>
        <w:rPr>
          <w:lang w:val="en-CA"/>
        </w:rPr>
        <w:t>, marks) values (10,71)</w:t>
      </w:r>
    </w:p>
    <w:p w14:paraId="2132A634" w14:textId="77777777" w:rsidR="00FA3698" w:rsidRDefault="00FA3698" w:rsidP="00733BF0">
      <w:pPr>
        <w:rPr>
          <w:lang w:val="en-CA"/>
        </w:rPr>
      </w:pPr>
    </w:p>
    <w:p w14:paraId="57C3E033" w14:textId="77777777" w:rsidR="00875C65" w:rsidRDefault="005329DD" w:rsidP="00733BF0">
      <w:pPr>
        <w:rPr>
          <w:lang w:val="en-CA"/>
        </w:rPr>
      </w:pPr>
      <w:r>
        <w:rPr>
          <w:lang w:val="en-CA"/>
        </w:rPr>
        <w:t xml:space="preserve">Below will be </w:t>
      </w:r>
    </w:p>
    <w:p w14:paraId="1BEA73BA" w14:textId="77777777" w:rsidR="00875C65" w:rsidRDefault="00875C65" w:rsidP="00733BF0">
      <w:pPr>
        <w:rPr>
          <w:lang w:val="en-CA"/>
        </w:rPr>
      </w:pPr>
      <w:r>
        <w:rPr>
          <w:lang w:val="en-CA"/>
        </w:rPr>
        <w:t>- the create table</w:t>
      </w:r>
    </w:p>
    <w:p w14:paraId="135F19CA" w14:textId="17C37378" w:rsidR="00875C65" w:rsidRDefault="00875C65" w:rsidP="00733BF0">
      <w:pPr>
        <w:rPr>
          <w:lang w:val="en-CA"/>
        </w:rPr>
      </w:pPr>
      <w:r>
        <w:rPr>
          <w:lang w:val="en-CA"/>
        </w:rPr>
        <w:t>- the inserts above</w:t>
      </w:r>
    </w:p>
    <w:p w14:paraId="6ECB601B" w14:textId="77777777" w:rsidR="00875C65" w:rsidRDefault="00875C65" w:rsidP="00733BF0">
      <w:pPr>
        <w:rPr>
          <w:lang w:val="en-CA"/>
        </w:rPr>
      </w:pPr>
      <w:r>
        <w:rPr>
          <w:lang w:val="en-CA"/>
        </w:rPr>
        <w:t>- the procedure</w:t>
      </w:r>
    </w:p>
    <w:p w14:paraId="5B85D5D5" w14:textId="53ED3CBC" w:rsidR="005329DD" w:rsidRDefault="00875C65" w:rsidP="00733BF0">
      <w:pPr>
        <w:rPr>
          <w:lang w:val="en-CA"/>
        </w:rPr>
      </w:pPr>
      <w:r>
        <w:rPr>
          <w:lang w:val="en-CA"/>
        </w:rPr>
        <w:t xml:space="preserve">The procedure </w:t>
      </w:r>
      <w:r w:rsidR="005329DD">
        <w:rPr>
          <w:lang w:val="en-CA"/>
        </w:rPr>
        <w:t>will calculate and enter the GRADE values into the table studentXX based on what you inserted above. After the updates of the table, it will also display all 10 rows.</w:t>
      </w:r>
    </w:p>
    <w:p w14:paraId="14958991" w14:textId="318D0299" w:rsidR="000C502C" w:rsidRDefault="00733BF0" w:rsidP="004466A1">
      <w:pPr>
        <w:rPr>
          <w:lang w:val="en-CA"/>
        </w:rPr>
      </w:pPr>
      <w:r>
        <w:rPr>
          <w:lang w:val="en-CA"/>
        </w:rPr>
        <w:t>*/</w:t>
      </w:r>
    </w:p>
    <w:p w14:paraId="09A976EF" w14:textId="45447003" w:rsidR="00733BF0" w:rsidRDefault="00733BF0" w:rsidP="004466A1">
      <w:pPr>
        <w:rPr>
          <w:lang w:val="en-CA"/>
        </w:rPr>
      </w:pPr>
    </w:p>
    <w:p w14:paraId="6D89FDFA" w14:textId="61E14652" w:rsidR="00733BF0" w:rsidRDefault="00733BF0" w:rsidP="004466A1">
      <w:pPr>
        <w:rPr>
          <w:lang w:val="en-CA"/>
        </w:rPr>
      </w:pPr>
    </w:p>
    <w:p w14:paraId="1A53A437" w14:textId="15CF7F17" w:rsidR="00733BF0" w:rsidRDefault="00733BF0" w:rsidP="004466A1">
      <w:pPr>
        <w:rPr>
          <w:lang w:val="en-CA"/>
        </w:rPr>
      </w:pPr>
    </w:p>
    <w:p w14:paraId="544B562B" w14:textId="69358E07" w:rsidR="00733BF0" w:rsidRDefault="00733BF0" w:rsidP="004466A1">
      <w:pPr>
        <w:rPr>
          <w:lang w:val="en-CA"/>
        </w:rPr>
      </w:pPr>
    </w:p>
    <w:p w14:paraId="46969DA6" w14:textId="1B2AD3DB" w:rsidR="00733BF0" w:rsidRDefault="00733BF0" w:rsidP="004466A1">
      <w:pPr>
        <w:rPr>
          <w:lang w:val="en-CA"/>
        </w:rPr>
      </w:pPr>
    </w:p>
    <w:p w14:paraId="550E3746" w14:textId="1D6B538C" w:rsidR="00733BF0" w:rsidRDefault="00733BF0" w:rsidP="004466A1">
      <w:pPr>
        <w:rPr>
          <w:lang w:val="en-CA"/>
        </w:rPr>
      </w:pPr>
    </w:p>
    <w:p w14:paraId="3970D08A" w14:textId="0DABB3C3" w:rsidR="00733BF0" w:rsidRDefault="00733BF0" w:rsidP="004466A1">
      <w:pPr>
        <w:rPr>
          <w:lang w:val="en-CA"/>
        </w:rPr>
      </w:pPr>
      <w:r>
        <w:rPr>
          <w:lang w:val="en-CA"/>
        </w:rPr>
        <w:t>/*</w:t>
      </w:r>
    </w:p>
    <w:p w14:paraId="35AEF673" w14:textId="4A0CFF39" w:rsidR="00733BF0" w:rsidRDefault="00733BF0" w:rsidP="004466A1">
      <w:pPr>
        <w:rPr>
          <w:lang w:val="en-CA"/>
        </w:rPr>
      </w:pPr>
      <w:r>
        <w:rPr>
          <w:lang w:val="en-CA"/>
        </w:rPr>
        <w:t>Question 2</w:t>
      </w:r>
      <w:r w:rsidR="00D42245">
        <w:rPr>
          <w:lang w:val="en-CA"/>
        </w:rPr>
        <w:t xml:space="preserve"> (5 marks)</w:t>
      </w:r>
    </w:p>
    <w:p w14:paraId="3FAE0C73" w14:textId="6E64D29B" w:rsidR="00733BF0" w:rsidRDefault="00733BF0" w:rsidP="004466A1">
      <w:pPr>
        <w:rPr>
          <w:lang w:val="en-CA"/>
        </w:rPr>
      </w:pPr>
      <w:r>
        <w:rPr>
          <w:lang w:val="en-CA"/>
        </w:rPr>
        <w:t xml:space="preserve">Write a procedure called </w:t>
      </w:r>
      <w:r w:rsidR="00FA3698">
        <w:rPr>
          <w:lang w:val="en-CA"/>
        </w:rPr>
        <w:t>up</w:t>
      </w:r>
      <w:r>
        <w:rPr>
          <w:lang w:val="en-CA"/>
        </w:rPr>
        <w:t>marksXX that will take a</w:t>
      </w:r>
      <w:r w:rsidR="005329DD">
        <w:rPr>
          <w:lang w:val="en-CA"/>
        </w:rPr>
        <w:t>s input the data from the previous</w:t>
      </w:r>
      <w:r w:rsidR="00875C65">
        <w:rPr>
          <w:lang w:val="en-CA"/>
        </w:rPr>
        <w:t xml:space="preserve"> studentXX table. The grades will be increased by 11.5% and the result will be rounded to a whole number</w:t>
      </w:r>
      <w:r>
        <w:rPr>
          <w:lang w:val="en-CA"/>
        </w:rPr>
        <w:t xml:space="preserve">. Do not allow the output to go above 100. </w:t>
      </w:r>
      <w:r w:rsidR="00875C65">
        <w:rPr>
          <w:lang w:val="en-CA"/>
        </w:rPr>
        <w:t>Do not change the grade. Display all 10 rows again</w:t>
      </w:r>
    </w:p>
    <w:p w14:paraId="2D8C435E" w14:textId="6BEC460E" w:rsidR="002B4C0D" w:rsidRDefault="00FA3698" w:rsidP="004466A1">
      <w:pPr>
        <w:rPr>
          <w:lang w:val="en-CA"/>
        </w:rPr>
      </w:pPr>
      <w:r>
        <w:rPr>
          <w:lang w:val="en-CA"/>
        </w:rPr>
        <w:t>Code goes</w:t>
      </w:r>
      <w:r w:rsidR="002B4C0D">
        <w:rPr>
          <w:lang w:val="en-CA"/>
        </w:rPr>
        <w:t xml:space="preserve"> below</w:t>
      </w:r>
    </w:p>
    <w:p w14:paraId="30731CDA" w14:textId="3BDCEE60" w:rsidR="002B4C0D" w:rsidRDefault="002B4C0D" w:rsidP="004466A1">
      <w:pPr>
        <w:rPr>
          <w:lang w:val="en-CA"/>
        </w:rPr>
      </w:pPr>
      <w:r>
        <w:rPr>
          <w:lang w:val="en-CA"/>
        </w:rPr>
        <w:t>*/</w:t>
      </w:r>
    </w:p>
    <w:p w14:paraId="078BFD6E" w14:textId="613F275C" w:rsidR="002B4C0D" w:rsidRDefault="002B4C0D" w:rsidP="004466A1">
      <w:pPr>
        <w:rPr>
          <w:lang w:val="en-CA"/>
        </w:rPr>
      </w:pPr>
    </w:p>
    <w:p w14:paraId="13193808" w14:textId="77777777" w:rsidR="00FA3698" w:rsidRDefault="00FA3698">
      <w:r>
        <w:br w:type="page"/>
      </w:r>
    </w:p>
    <w:p w14:paraId="55E83564" w14:textId="624884BD" w:rsidR="002B4C0D" w:rsidRDefault="002B4C0D" w:rsidP="004466A1">
      <w:r>
        <w:lastRenderedPageBreak/>
        <w:t>/*</w:t>
      </w:r>
    </w:p>
    <w:p w14:paraId="590D5FBC" w14:textId="797A1C7E" w:rsidR="002B4C0D" w:rsidRDefault="002B4C0D" w:rsidP="004466A1">
      <w:r>
        <w:t>Question 3</w:t>
      </w:r>
      <w:r w:rsidR="00D42245">
        <w:t xml:space="preserve"> (5 marks)</w:t>
      </w:r>
    </w:p>
    <w:p w14:paraId="06B12854" w14:textId="73154411" w:rsidR="002B4C0D" w:rsidRDefault="00026603" w:rsidP="004466A1">
      <w:r>
        <w:t>Take 2 numbers hard coded into 2 variables smallXX with value 9</w:t>
      </w:r>
      <w:r w:rsidR="00751ED5">
        <w:t>,</w:t>
      </w:r>
      <w:r>
        <w:t xml:space="preserve"> and largeXX with value 7. The code will put the values in order from lowest to highest. The output will look like this</w:t>
      </w:r>
    </w:p>
    <w:p w14:paraId="61AE489C" w14:textId="39F82882" w:rsidR="00026603" w:rsidRDefault="00026603" w:rsidP="00026603">
      <w:r>
        <w:t>smallXX = 7 -- -- you cannot hard code the value 7 or 9. It must come from smallXX or largeXX variable</w:t>
      </w:r>
    </w:p>
    <w:p w14:paraId="6DBBE197" w14:textId="2DC80088" w:rsidR="00026603" w:rsidRDefault="00026603" w:rsidP="00026603">
      <w:r>
        <w:t>large</w:t>
      </w:r>
      <w:r w:rsidR="00FA3698">
        <w:t>X</w:t>
      </w:r>
      <w:r>
        <w:t>X = 9</w:t>
      </w:r>
    </w:p>
    <w:p w14:paraId="6F1E82B0" w14:textId="1FD3C652" w:rsidR="00026603" w:rsidRDefault="00026603" w:rsidP="004466A1">
      <w:r>
        <w:t>*/</w:t>
      </w:r>
    </w:p>
    <w:p w14:paraId="1A6C08A4" w14:textId="77777777" w:rsidR="00026603" w:rsidRDefault="00026603" w:rsidP="004466A1"/>
    <w:p w14:paraId="3C872CF6" w14:textId="3D9445AF" w:rsidR="00026603" w:rsidRDefault="00026603" w:rsidP="00026603"/>
    <w:p w14:paraId="1F410648" w14:textId="6CC92B22" w:rsidR="0000693F" w:rsidRDefault="0000693F"/>
    <w:p w14:paraId="2365B430" w14:textId="3A350657" w:rsidR="00026603" w:rsidRDefault="00026603" w:rsidP="00026603">
      <w:r>
        <w:t>/*</w:t>
      </w:r>
    </w:p>
    <w:p w14:paraId="5E95F8A1" w14:textId="2509244A" w:rsidR="00026603" w:rsidRDefault="00026603" w:rsidP="00026603">
      <w:r>
        <w:t>Question 4</w:t>
      </w:r>
      <w:r w:rsidR="00D42245">
        <w:t xml:space="preserve"> (10 marks)</w:t>
      </w:r>
    </w:p>
    <w:p w14:paraId="1F74F0E3" w14:textId="77777777" w:rsidR="00875C65" w:rsidRDefault="005329DD" w:rsidP="00026603">
      <w:r>
        <w:t xml:space="preserve">Set up needed. </w:t>
      </w:r>
    </w:p>
    <w:p w14:paraId="42B615F2" w14:textId="77777777" w:rsidR="00875C65" w:rsidRDefault="00875C65" w:rsidP="00026603">
      <w:r>
        <w:t xml:space="preserve">1 </w:t>
      </w:r>
      <w:r w:rsidR="006B110C">
        <w:t>Create a table called EMP</w:t>
      </w:r>
      <w:r>
        <w:t>XX</w:t>
      </w:r>
      <w:r w:rsidR="006B110C">
        <w:t xml:space="preserve">, using the data from </w:t>
      </w:r>
      <w:r w:rsidR="00751ED5">
        <w:t xml:space="preserve">your </w:t>
      </w:r>
      <w:r w:rsidR="006B110C">
        <w:t>employees</w:t>
      </w:r>
      <w:r w:rsidR="00751ED5">
        <w:t xml:space="preserve"> table</w:t>
      </w:r>
      <w:r w:rsidR="006B110C">
        <w:t xml:space="preserve">. </w:t>
      </w:r>
    </w:p>
    <w:p w14:paraId="12F8C9FE" w14:textId="67356DB6" w:rsidR="006B110C" w:rsidRDefault="00875C65" w:rsidP="00026603">
      <w:r>
        <w:t xml:space="preserve">2 </w:t>
      </w:r>
      <w:r w:rsidR="006B110C">
        <w:t>Add a column called bonus.</w:t>
      </w:r>
    </w:p>
    <w:p w14:paraId="07BED402" w14:textId="6BEE802C" w:rsidR="00875C65" w:rsidRDefault="00875C65" w:rsidP="00026603">
      <w:r>
        <w:t>3 run a procedure explained below</w:t>
      </w:r>
    </w:p>
    <w:p w14:paraId="76BF7EF1" w14:textId="77777777" w:rsidR="00536383" w:rsidRDefault="00536383" w:rsidP="00026603"/>
    <w:p w14:paraId="346DD540" w14:textId="2A76B4B5" w:rsidR="00536383" w:rsidRDefault="00536383" w:rsidP="00026603">
      <w:r>
        <w:t xml:space="preserve">CREATE A PROCEDURE TO </w:t>
      </w:r>
      <w:r w:rsidR="006B110C">
        <w:t>Calculate the total dollar sales of each employee (it will be the sales rep that you are looking at</w:t>
      </w:r>
      <w:r w:rsidR="007C764D">
        <w:t xml:space="preserve"> in customer table). </w:t>
      </w:r>
      <w:r w:rsidR="006B110C">
        <w:t xml:space="preserve">We want to </w:t>
      </w:r>
      <w:r w:rsidR="007C764D">
        <w:t xml:space="preserve">give a bonus to </w:t>
      </w:r>
      <w:r w:rsidR="006B110C">
        <w:t>employees</w:t>
      </w:r>
      <w:r w:rsidR="007C764D">
        <w:t xml:space="preserve"> based on sales</w:t>
      </w:r>
      <w:r>
        <w:t>.</w:t>
      </w:r>
      <w:r w:rsidR="005329DD">
        <w:t xml:space="preserve"> As a sample output, h</w:t>
      </w:r>
      <w:r>
        <w:t xml:space="preserve">ere </w:t>
      </w:r>
      <w:r w:rsidR="00751ED5">
        <w:t>are</w:t>
      </w:r>
      <w:r>
        <w:t xml:space="preserve"> the sales of the top 3 EMPLOYEES. There are about 30 sales reps altogether.</w:t>
      </w:r>
    </w:p>
    <w:p w14:paraId="3A95295E" w14:textId="77777777" w:rsidR="00536383" w:rsidRDefault="00536383" w:rsidP="00026603"/>
    <w:p w14:paraId="1310CADA" w14:textId="77777777" w:rsidR="00536383" w:rsidRPr="00536383" w:rsidRDefault="00536383" w:rsidP="00026603">
      <w:pPr>
        <w:rPr>
          <w:rFonts w:ascii="Courier New" w:hAnsi="Courier New" w:cs="Courier New"/>
        </w:rPr>
      </w:pPr>
    </w:p>
    <w:p w14:paraId="7043B44D" w14:textId="77777777" w:rsidR="00536383" w:rsidRPr="00536383" w:rsidRDefault="00536383" w:rsidP="00536383">
      <w:pPr>
        <w:rPr>
          <w:rFonts w:ascii="Courier New" w:hAnsi="Courier New" w:cs="Courier New"/>
          <w:sz w:val="20"/>
          <w:szCs w:val="20"/>
        </w:rPr>
      </w:pPr>
      <w:r w:rsidRPr="00536383">
        <w:rPr>
          <w:rFonts w:ascii="Courier New" w:hAnsi="Courier New" w:cs="Courier New"/>
          <w:sz w:val="20"/>
          <w:szCs w:val="20"/>
        </w:rPr>
        <w:t>SALES_REP LAST_NAME                 SUM(OL.PRICE*OL.QTY)</w:t>
      </w:r>
    </w:p>
    <w:p w14:paraId="7068E7F4" w14:textId="77777777" w:rsidR="00536383" w:rsidRPr="00536383" w:rsidRDefault="00536383" w:rsidP="00536383">
      <w:pPr>
        <w:rPr>
          <w:rFonts w:ascii="Courier New" w:hAnsi="Courier New" w:cs="Courier New"/>
          <w:sz w:val="20"/>
          <w:szCs w:val="20"/>
        </w:rPr>
      </w:pPr>
      <w:r w:rsidRPr="00536383">
        <w:rPr>
          <w:rFonts w:ascii="Courier New" w:hAnsi="Courier New" w:cs="Courier New"/>
          <w:sz w:val="20"/>
          <w:szCs w:val="20"/>
        </w:rPr>
        <w:t>---------- ------------------------- --------------------</w:t>
      </w:r>
    </w:p>
    <w:p w14:paraId="039770C2" w14:textId="77777777" w:rsidR="00536383" w:rsidRPr="00536383" w:rsidRDefault="00536383" w:rsidP="00536383">
      <w:pPr>
        <w:rPr>
          <w:rFonts w:ascii="Courier New" w:hAnsi="Courier New" w:cs="Courier New"/>
          <w:sz w:val="20"/>
          <w:szCs w:val="20"/>
        </w:rPr>
      </w:pPr>
      <w:r w:rsidRPr="00536383">
        <w:rPr>
          <w:rFonts w:ascii="Courier New" w:hAnsi="Courier New" w:cs="Courier New"/>
          <w:sz w:val="20"/>
          <w:szCs w:val="20"/>
        </w:rPr>
        <w:t xml:space="preserve">         4 Smertal                                 199802</w:t>
      </w:r>
    </w:p>
    <w:p w14:paraId="63CD725B" w14:textId="77777777" w:rsidR="00536383" w:rsidRPr="00536383" w:rsidRDefault="00536383" w:rsidP="00536383">
      <w:pPr>
        <w:rPr>
          <w:rFonts w:ascii="Courier New" w:hAnsi="Courier New" w:cs="Courier New"/>
          <w:sz w:val="20"/>
          <w:szCs w:val="20"/>
        </w:rPr>
      </w:pPr>
      <w:r w:rsidRPr="00536383">
        <w:rPr>
          <w:rFonts w:ascii="Courier New" w:hAnsi="Courier New" w:cs="Courier New"/>
          <w:sz w:val="20"/>
          <w:szCs w:val="20"/>
        </w:rPr>
        <w:t xml:space="preserve">       180 de Man                                  187972</w:t>
      </w:r>
    </w:p>
    <w:p w14:paraId="05F26F61" w14:textId="0642D25C" w:rsidR="00536383" w:rsidRPr="00536383" w:rsidRDefault="00536383" w:rsidP="00536383">
      <w:pPr>
        <w:rPr>
          <w:rFonts w:ascii="Courier New" w:hAnsi="Courier New" w:cs="Courier New"/>
          <w:sz w:val="20"/>
          <w:szCs w:val="20"/>
        </w:rPr>
      </w:pPr>
      <w:r w:rsidRPr="00536383">
        <w:rPr>
          <w:rFonts w:ascii="Courier New" w:hAnsi="Courier New" w:cs="Courier New"/>
          <w:sz w:val="20"/>
          <w:szCs w:val="20"/>
        </w:rPr>
        <w:t xml:space="preserve">         1 Flerjian                                148554</w:t>
      </w:r>
    </w:p>
    <w:p w14:paraId="4C8CB9A3" w14:textId="77777777" w:rsidR="00536383" w:rsidRPr="00536383" w:rsidRDefault="00536383" w:rsidP="00536383">
      <w:pPr>
        <w:rPr>
          <w:rFonts w:ascii="Times New Roman" w:hAnsi="Times New Roman"/>
          <w:sz w:val="20"/>
          <w:szCs w:val="20"/>
        </w:rPr>
      </w:pPr>
    </w:p>
    <w:p w14:paraId="453645B0" w14:textId="2D26A85C" w:rsidR="006B110C" w:rsidRDefault="00536383" w:rsidP="00026603">
      <w:r>
        <w:t>Sales over 1</w:t>
      </w:r>
      <w:r w:rsidR="00FA3698">
        <w:t>5</w:t>
      </w:r>
      <w:r>
        <w:t xml:space="preserve">0,000 dollars get </w:t>
      </w:r>
      <w:r w:rsidR="005329DD">
        <w:t>4</w:t>
      </w:r>
      <w:r>
        <w:t>% bonus.</w:t>
      </w:r>
    </w:p>
    <w:p w14:paraId="0387C10F" w14:textId="34086F8F" w:rsidR="00751ED5" w:rsidRDefault="00536383" w:rsidP="00026603">
      <w:r>
        <w:t>Between 50,000 to 1</w:t>
      </w:r>
      <w:r w:rsidR="00FA3698">
        <w:t>5</w:t>
      </w:r>
      <w:r>
        <w:t xml:space="preserve">0,000 get 2.5%. </w:t>
      </w:r>
    </w:p>
    <w:p w14:paraId="57982B7E" w14:textId="42A9B4BE" w:rsidR="00536383" w:rsidRDefault="00536383" w:rsidP="00026603">
      <w:r>
        <w:t>Below 50,000 get 1%</w:t>
      </w:r>
    </w:p>
    <w:p w14:paraId="6C9B4896" w14:textId="2560BD7F" w:rsidR="00536383" w:rsidRDefault="00536383" w:rsidP="00026603">
      <w:r>
        <w:t>Put the bonus earned into the bonus column.</w:t>
      </w:r>
    </w:p>
    <w:p w14:paraId="0B52795F" w14:textId="79EC8CB8" w:rsidR="00536383" w:rsidRDefault="00536383" w:rsidP="00026603">
      <w:r>
        <w:t xml:space="preserve">Now display </w:t>
      </w:r>
      <w:r w:rsidR="00D42245">
        <w:t>all</w:t>
      </w:r>
      <w:r>
        <w:t xml:space="preserve"> the sales</w:t>
      </w:r>
      <w:r w:rsidR="00D42245">
        <w:t xml:space="preserve"> reps</w:t>
      </w:r>
      <w:r>
        <w:t xml:space="preserve"> as follows</w:t>
      </w:r>
    </w:p>
    <w:p w14:paraId="573F6BF8" w14:textId="371DE063" w:rsidR="00536383" w:rsidRDefault="00536383" w:rsidP="00026603"/>
    <w:p w14:paraId="103600E5" w14:textId="3C08B6AB" w:rsidR="00536383" w:rsidRDefault="00536383" w:rsidP="00026603">
      <w:r>
        <w:t>ID   LAST_NAME    SALARY      BONUS</w:t>
      </w:r>
    </w:p>
    <w:p w14:paraId="7D1140DD" w14:textId="77777777" w:rsidR="00536383" w:rsidRDefault="00536383" w:rsidP="00026603"/>
    <w:p w14:paraId="7F3FD436" w14:textId="7C9D4E49" w:rsidR="00026603" w:rsidRDefault="00D42245" w:rsidP="00026603">
      <w:r>
        <w:t>4</w:t>
      </w:r>
      <w:r>
        <w:tab/>
        <w:t>Smertal</w:t>
      </w:r>
      <w:r>
        <w:tab/>
        <w:t>9300</w:t>
      </w:r>
      <w:r>
        <w:tab/>
      </w:r>
      <w:r>
        <w:tab/>
        <w:t>4995</w:t>
      </w:r>
    </w:p>
    <w:p w14:paraId="01C807B0" w14:textId="2157EB8B" w:rsidR="00D42245" w:rsidRDefault="00D42245" w:rsidP="00026603">
      <w:r>
        <w:t>Etc….</w:t>
      </w:r>
    </w:p>
    <w:p w14:paraId="44F3E805" w14:textId="6AC1E64C" w:rsidR="00D42245" w:rsidRDefault="00D42245" w:rsidP="00026603">
      <w:r>
        <w:t>*/</w:t>
      </w:r>
    </w:p>
    <w:p w14:paraId="2BACF363" w14:textId="2501E785" w:rsidR="00D42245" w:rsidRDefault="00D42245" w:rsidP="00026603"/>
    <w:p w14:paraId="551BA8E4" w14:textId="69D00F9A" w:rsidR="00D42245" w:rsidRDefault="00D42245" w:rsidP="00026603">
      <w:r>
        <w:t>/*</w:t>
      </w:r>
    </w:p>
    <w:p w14:paraId="6DF368CD" w14:textId="5428907C" w:rsidR="00D42245" w:rsidRDefault="00D42245" w:rsidP="00026603">
      <w:r>
        <w:t>Question 5</w:t>
      </w:r>
      <w:r w:rsidR="005740D0">
        <w:t xml:space="preserve"> (5 marks) </w:t>
      </w:r>
    </w:p>
    <w:p w14:paraId="7400C4A9" w14:textId="77777777" w:rsidR="00D42245" w:rsidRDefault="00D42245" w:rsidP="00026603">
      <w:r>
        <w:t>The answers must run as a script from beginning to end. And it needs to be demonstrated in a video.</w:t>
      </w:r>
    </w:p>
    <w:p w14:paraId="01F1F4FC" w14:textId="472DCAC9" w:rsidR="00D42245" w:rsidRDefault="00D42245" w:rsidP="00026603">
      <w:r>
        <w:t>You can use an ACCEPT  or a pause between questions so that I can see the results of each question. The PAUSE looks like the one at the end of your original script from lab 00 or lab 01.</w:t>
      </w:r>
      <w:r w:rsidR="005740D0">
        <w:t xml:space="preserve"> Or the sample here.</w:t>
      </w:r>
    </w:p>
    <w:p w14:paraId="5B474542" w14:textId="77777777" w:rsidR="005740D0" w:rsidRDefault="005740D0" w:rsidP="00026603"/>
    <w:p w14:paraId="61255AB3" w14:textId="51222D8F" w:rsidR="00D42245" w:rsidRDefault="00D42245" w:rsidP="00026603">
      <w:r>
        <w:t xml:space="preserve">PAUSE </w:t>
      </w:r>
      <w:r w:rsidR="005740D0">
        <w:t>Question 1 is shown above</w:t>
      </w:r>
      <w:r>
        <w:t xml:space="preserve"> ... Press enter each time</w:t>
      </w:r>
    </w:p>
    <w:p w14:paraId="2B2169C6" w14:textId="77777777" w:rsidR="00D42245" w:rsidRDefault="00D42245" w:rsidP="00026603"/>
    <w:p w14:paraId="79AC397A" w14:textId="6EB5B62F" w:rsidR="00D42245" w:rsidRDefault="00D42245" w:rsidP="00026603">
      <w:r>
        <w:t xml:space="preserve"> Put your group members names at the end of the video.</w:t>
      </w:r>
    </w:p>
    <w:p w14:paraId="260D2ADF" w14:textId="77777777" w:rsidR="00D42245" w:rsidRDefault="00D42245" w:rsidP="00026603"/>
    <w:p w14:paraId="1DCDD627" w14:textId="38E34AEA" w:rsidR="00D42245" w:rsidRPr="002B4C0D" w:rsidRDefault="005740D0" w:rsidP="00026603">
      <w:r>
        <w:t>*/</w:t>
      </w:r>
    </w:p>
    <w:sectPr w:rsidR="00D42245" w:rsidRPr="002B4C0D" w:rsidSect="00E03D88">
      <w:footerReference w:type="default" r:id="rId6"/>
      <w:pgSz w:w="12240" w:h="15840"/>
      <w:pgMar w:top="432" w:right="432" w:bottom="432" w:left="432" w:header="227" w:footer="1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EB4E0" w14:textId="77777777" w:rsidR="006C0214" w:rsidRDefault="006C0214" w:rsidP="00B96716">
      <w:r>
        <w:separator/>
      </w:r>
    </w:p>
  </w:endnote>
  <w:endnote w:type="continuationSeparator" w:id="0">
    <w:p w14:paraId="4998D2A2" w14:textId="77777777" w:rsidR="006C0214" w:rsidRDefault="006C0214" w:rsidP="00B96716">
      <w:r>
        <w:continuationSeparator/>
      </w:r>
    </w:p>
  </w:endnote>
  <w:endnote w:type="continuationNotice" w:id="1">
    <w:p w14:paraId="43820473" w14:textId="77777777" w:rsidR="006C0214" w:rsidRDefault="006C021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6BCE9" w14:textId="074265FC" w:rsidR="000C502C" w:rsidRPr="00CD1E8B" w:rsidRDefault="000C502C">
    <w:pPr>
      <w:pStyle w:val="Footer"/>
      <w:rPr>
        <w:sz w:val="16"/>
        <w:szCs w:val="16"/>
      </w:rPr>
    </w:pP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FILENAME </w:instrText>
    </w:r>
    <w:r w:rsidRPr="00CD1E8B">
      <w:rPr>
        <w:rFonts w:cs="Arial"/>
        <w:sz w:val="16"/>
        <w:szCs w:val="16"/>
      </w:rPr>
      <w:fldChar w:fldCharType="separate"/>
    </w:r>
    <w:r w:rsidR="0000693F">
      <w:rPr>
        <w:rFonts w:cs="Arial"/>
        <w:noProof/>
        <w:sz w:val="16"/>
        <w:szCs w:val="16"/>
      </w:rPr>
      <w:t>A2-DBS311-2022-2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 xml:space="preserve"> by rt -- </w:t>
    </w:r>
    <w:r w:rsidRPr="00CD1E8B">
      <w:rPr>
        <w:rFonts w:cs="Arial"/>
        <w:sz w:val="16"/>
        <w:szCs w:val="16"/>
      </w:rPr>
      <w:fldChar w:fldCharType="begin"/>
    </w:r>
    <w:r w:rsidRPr="00CD1E8B">
      <w:rPr>
        <w:rFonts w:cs="Arial"/>
        <w:sz w:val="16"/>
        <w:szCs w:val="16"/>
      </w:rPr>
      <w:instrText xml:space="preserve"> DATE  \@ "d MMMM yyyy" </w:instrText>
    </w:r>
    <w:r w:rsidRPr="00CD1E8B">
      <w:rPr>
        <w:rFonts w:cs="Arial"/>
        <w:sz w:val="16"/>
        <w:szCs w:val="16"/>
      </w:rPr>
      <w:fldChar w:fldCharType="separate"/>
    </w:r>
    <w:r w:rsidR="005329DD">
      <w:rPr>
        <w:rFonts w:cs="Arial"/>
        <w:noProof/>
        <w:sz w:val="16"/>
        <w:szCs w:val="16"/>
      </w:rPr>
      <w:t>7 July 2022</w:t>
    </w:r>
    <w:r w:rsidRPr="00CD1E8B">
      <w:rPr>
        <w:rFonts w:cs="Arial"/>
        <w:sz w:val="16"/>
        <w:szCs w:val="16"/>
      </w:rPr>
      <w:fldChar w:fldCharType="end"/>
    </w:r>
    <w:r w:rsidRPr="00CD1E8B">
      <w:rPr>
        <w:rFonts w:cs="Arial"/>
        <w:sz w:val="16"/>
        <w:szCs w:val="16"/>
      </w:rPr>
      <w:tab/>
    </w:r>
    <w:r w:rsidRPr="00CD1E8B">
      <w:rPr>
        <w:rFonts w:cs="Arial"/>
        <w:sz w:val="16"/>
        <w:szCs w:val="16"/>
      </w:rPr>
      <w:tab/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PAGE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  <w:r w:rsidRPr="00CD1E8B">
      <w:rPr>
        <w:rStyle w:val="PageNumber"/>
        <w:sz w:val="16"/>
        <w:szCs w:val="16"/>
      </w:rPr>
      <w:t xml:space="preserve"> of </w:t>
    </w:r>
    <w:r w:rsidRPr="00CD1E8B">
      <w:rPr>
        <w:rStyle w:val="PageNumber"/>
        <w:sz w:val="16"/>
        <w:szCs w:val="16"/>
      </w:rPr>
      <w:fldChar w:fldCharType="begin"/>
    </w:r>
    <w:r w:rsidRPr="00CD1E8B">
      <w:rPr>
        <w:rStyle w:val="PageNumber"/>
        <w:sz w:val="16"/>
        <w:szCs w:val="16"/>
      </w:rPr>
      <w:instrText xml:space="preserve"> NUMPAGES </w:instrText>
    </w:r>
    <w:r w:rsidRPr="00CD1E8B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CD1E8B">
      <w:rPr>
        <w:rStyle w:val="PageNumber"/>
        <w:sz w:val="16"/>
        <w:szCs w:val="16"/>
      </w:rPr>
      <w:fldChar w:fldCharType="end"/>
    </w:r>
  </w:p>
  <w:p w14:paraId="309A0027" w14:textId="77777777" w:rsidR="000C502C" w:rsidRDefault="000C50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211B" w14:textId="77777777" w:rsidR="006C0214" w:rsidRDefault="006C0214" w:rsidP="00B96716">
      <w:r>
        <w:separator/>
      </w:r>
    </w:p>
  </w:footnote>
  <w:footnote w:type="continuationSeparator" w:id="0">
    <w:p w14:paraId="09BC763D" w14:textId="77777777" w:rsidR="006C0214" w:rsidRDefault="006C0214" w:rsidP="00B96716">
      <w:r>
        <w:continuationSeparator/>
      </w:r>
    </w:p>
  </w:footnote>
  <w:footnote w:type="continuationNotice" w:id="1">
    <w:p w14:paraId="7FB39B4D" w14:textId="77777777" w:rsidR="006C0214" w:rsidRDefault="006C021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02C"/>
    <w:rsid w:val="0000693F"/>
    <w:rsid w:val="00026603"/>
    <w:rsid w:val="000C4FFC"/>
    <w:rsid w:val="000C502C"/>
    <w:rsid w:val="000D768C"/>
    <w:rsid w:val="000F2B70"/>
    <w:rsid w:val="00135590"/>
    <w:rsid w:val="00223CA2"/>
    <w:rsid w:val="002B4C0D"/>
    <w:rsid w:val="002E0602"/>
    <w:rsid w:val="002E7BEF"/>
    <w:rsid w:val="0035705A"/>
    <w:rsid w:val="00371955"/>
    <w:rsid w:val="00380BCA"/>
    <w:rsid w:val="003C0292"/>
    <w:rsid w:val="004466A1"/>
    <w:rsid w:val="0046595F"/>
    <w:rsid w:val="005329DD"/>
    <w:rsid w:val="00536383"/>
    <w:rsid w:val="00550722"/>
    <w:rsid w:val="005740D0"/>
    <w:rsid w:val="005B4DAD"/>
    <w:rsid w:val="006251A1"/>
    <w:rsid w:val="00662B83"/>
    <w:rsid w:val="006973E7"/>
    <w:rsid w:val="006B110C"/>
    <w:rsid w:val="006C0214"/>
    <w:rsid w:val="00733BF0"/>
    <w:rsid w:val="00751ED5"/>
    <w:rsid w:val="007B356A"/>
    <w:rsid w:val="007C764D"/>
    <w:rsid w:val="007E2261"/>
    <w:rsid w:val="00842D35"/>
    <w:rsid w:val="00875C65"/>
    <w:rsid w:val="008B7B5C"/>
    <w:rsid w:val="008E1FCD"/>
    <w:rsid w:val="00937405"/>
    <w:rsid w:val="00943C0B"/>
    <w:rsid w:val="00955299"/>
    <w:rsid w:val="0098744E"/>
    <w:rsid w:val="00A52BA3"/>
    <w:rsid w:val="00A95473"/>
    <w:rsid w:val="00B25A38"/>
    <w:rsid w:val="00B66CA4"/>
    <w:rsid w:val="00B87EFE"/>
    <w:rsid w:val="00B96716"/>
    <w:rsid w:val="00B968C9"/>
    <w:rsid w:val="00BD5181"/>
    <w:rsid w:val="00C468BF"/>
    <w:rsid w:val="00CD0754"/>
    <w:rsid w:val="00CD1E8B"/>
    <w:rsid w:val="00D42245"/>
    <w:rsid w:val="00D42945"/>
    <w:rsid w:val="00E03D88"/>
    <w:rsid w:val="00E4718B"/>
    <w:rsid w:val="00E634A7"/>
    <w:rsid w:val="00E81A10"/>
    <w:rsid w:val="00EA6F57"/>
    <w:rsid w:val="00EB7830"/>
    <w:rsid w:val="00EC2CDF"/>
    <w:rsid w:val="00FA3698"/>
    <w:rsid w:val="00FA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6417F"/>
  <w15:docId w15:val="{29747476-58B4-4743-8A1E-4DCA0F9C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E8B"/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973E7"/>
    <w:pPr>
      <w:keepNext/>
      <w:keepLines/>
      <w:spacing w:before="480" w:line="276" w:lineRule="auto"/>
      <w:outlineLvl w:val="0"/>
    </w:pPr>
    <w:rPr>
      <w:rFonts w:eastAsiaTheme="majorEastAsia" w:cstheme="majorBidi"/>
      <w:b/>
      <w:bCs/>
      <w:sz w:val="32"/>
      <w:szCs w:val="28"/>
      <w:lang w:val="en-CA" w:eastAsia="en-CA"/>
    </w:rPr>
  </w:style>
  <w:style w:type="paragraph" w:styleId="Heading2">
    <w:name w:val="heading 2"/>
    <w:basedOn w:val="Normal"/>
    <w:next w:val="Normal"/>
    <w:link w:val="Heading2Char"/>
    <w:qFormat/>
    <w:rsid w:val="00CD1E8B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CD1E8B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D1E8B"/>
    <w:rPr>
      <w:rFonts w:ascii="Arial" w:hAnsi="Arial"/>
      <w:b/>
      <w:bCs/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CD1E8B"/>
    <w:rPr>
      <w:rFonts w:ascii="Arial" w:hAnsi="Arial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CD1E8B"/>
    <w:rPr>
      <w:sz w:val="20"/>
    </w:rPr>
  </w:style>
  <w:style w:type="character" w:customStyle="1" w:styleId="BodyTextChar">
    <w:name w:val="Body Text Char"/>
    <w:basedOn w:val="DefaultParagraphFont"/>
    <w:link w:val="BodyText"/>
    <w:rsid w:val="00CD1E8B"/>
    <w:rPr>
      <w:rFonts w:ascii="Arial" w:hAnsi="Arial"/>
      <w:szCs w:val="24"/>
      <w:lang w:val="en-US" w:eastAsia="en-US"/>
    </w:rPr>
  </w:style>
  <w:style w:type="character" w:styleId="Strong">
    <w:name w:val="Strong"/>
    <w:basedOn w:val="DefaultParagraphFont"/>
    <w:qFormat/>
    <w:rsid w:val="00CD1E8B"/>
    <w:rPr>
      <w:b/>
      <w:bCs/>
    </w:rPr>
  </w:style>
  <w:style w:type="paragraph" w:styleId="Title">
    <w:name w:val="Title"/>
    <w:basedOn w:val="Normal"/>
    <w:next w:val="Normal"/>
    <w:link w:val="TitleChar"/>
    <w:qFormat/>
    <w:rsid w:val="00CD1E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CD1E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Revision">
    <w:name w:val="Revision"/>
    <w:hidden/>
    <w:uiPriority w:val="99"/>
    <w:semiHidden/>
    <w:rsid w:val="00380BCA"/>
    <w:rPr>
      <w:rFonts w:ascii="Arial" w:hAnsi="Arial"/>
      <w:sz w:val="24"/>
      <w:szCs w:val="24"/>
      <w:lang w:val="en-US" w:eastAsia="en-US"/>
    </w:rPr>
  </w:style>
  <w:style w:type="table" w:styleId="TableGrid">
    <w:name w:val="Table Grid"/>
    <w:basedOn w:val="TableNormal"/>
    <w:rsid w:val="00B96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ta\OneDrive\Documents\Custom%20Office%20Templates\TARR-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TARR-port</Template>
  <TotalTime>1</TotalTime>
  <Pages>2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ronk</dc:creator>
  <cp:lastModifiedBy>Ron</cp:lastModifiedBy>
  <cp:revision>2</cp:revision>
  <dcterms:created xsi:type="dcterms:W3CDTF">2022-07-07T15:08:00Z</dcterms:created>
  <dcterms:modified xsi:type="dcterms:W3CDTF">2022-07-07T15:08:00Z</dcterms:modified>
</cp:coreProperties>
</file>